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80082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585AB5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982481" cy="2033270"/>
                  <wp:effectExtent l="95250" t="95250" r="93980" b="1003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itations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116" cy="2064690"/>
                          </a:xfrm>
                          <a:prstGeom prst="rect">
                            <a:avLst/>
                          </a:prstGeom>
                          <a:ln w="889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6C40BD755AC048629A8F4CF0131DD8D0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80082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Pr="00036450" w:rsidRDefault="00580558" w:rsidP="00776643">
            <w:pPr>
              <w:rPr>
                <w:b/>
              </w:rPr>
            </w:pPr>
            <w:proofErr w:type="spellStart"/>
            <w:r>
              <w:rPr>
                <w:b/>
              </w:rPr>
              <w:t>Jadavpur</w:t>
            </w:r>
            <w:proofErr w:type="spellEnd"/>
            <w:r>
              <w:rPr>
                <w:b/>
              </w:rPr>
              <w:t xml:space="preserve"> University</w:t>
            </w:r>
          </w:p>
          <w:p w:rsidR="006D409C" w:rsidRPr="00036450" w:rsidRDefault="00580558" w:rsidP="00776643">
            <w:pPr>
              <w:pStyle w:val="Date"/>
            </w:pPr>
            <w:r>
              <w:t>2018</w:t>
            </w:r>
            <w:r w:rsidR="006D409C" w:rsidRPr="00036450">
              <w:t xml:space="preserve"> </w:t>
            </w:r>
            <w:r>
              <w:t>–</w:t>
            </w:r>
            <w:r w:rsidR="006D409C" w:rsidRPr="00036450">
              <w:t xml:space="preserve"> </w:t>
            </w:r>
            <w:r>
              <w:t>Till now</w:t>
            </w:r>
          </w:p>
          <w:p w:rsidR="006D409C" w:rsidRDefault="00580558" w:rsidP="00776643">
            <w:r w:rsidRPr="00580558">
              <w:t>BE in Computer Science and Engineering</w:t>
            </w:r>
          </w:p>
          <w:p w:rsidR="00580558" w:rsidRDefault="00580558" w:rsidP="00776643">
            <w:r>
              <w:t>Average CGPA: 8.38 (class rank &lt;10)</w:t>
            </w:r>
          </w:p>
          <w:p w:rsidR="006D409C" w:rsidRDefault="006D409C" w:rsidP="00776643"/>
          <w:p w:rsidR="006D409C" w:rsidRPr="00036450" w:rsidRDefault="00580558" w:rsidP="00776643">
            <w:pPr>
              <w:rPr>
                <w:b/>
              </w:rPr>
            </w:pPr>
            <w:r w:rsidRPr="00580558">
              <w:rPr>
                <w:b/>
              </w:rPr>
              <w:t xml:space="preserve">Mahesh Sri </w:t>
            </w:r>
            <w:proofErr w:type="spellStart"/>
            <w:r w:rsidRPr="00580558">
              <w:rPr>
                <w:b/>
              </w:rPr>
              <w:t>Ramkrishna</w:t>
            </w:r>
            <w:proofErr w:type="spellEnd"/>
            <w:r w:rsidRPr="00580558">
              <w:rPr>
                <w:b/>
              </w:rPr>
              <w:t xml:space="preserve"> Ashram </w:t>
            </w:r>
            <w:proofErr w:type="spellStart"/>
            <w:r w:rsidRPr="00580558">
              <w:rPr>
                <w:b/>
              </w:rPr>
              <w:t>Vidyalaya</w:t>
            </w:r>
            <w:proofErr w:type="spellEnd"/>
            <w:r w:rsidRPr="00580558">
              <w:rPr>
                <w:b/>
              </w:rPr>
              <w:t xml:space="preserve"> (H.S)</w:t>
            </w:r>
          </w:p>
          <w:p w:rsidR="006D409C" w:rsidRPr="00036450" w:rsidRDefault="00E859DD" w:rsidP="00776643">
            <w:pPr>
              <w:pStyle w:val="Date"/>
            </w:pPr>
            <w:r>
              <w:t>2006</w:t>
            </w:r>
            <w:r w:rsidR="006D409C" w:rsidRPr="00036450">
              <w:t xml:space="preserve"> - </w:t>
            </w:r>
            <w:r>
              <w:t>2018</w:t>
            </w:r>
          </w:p>
          <w:p w:rsidR="006D409C" w:rsidRPr="00E859DD" w:rsidRDefault="00E859DD" w:rsidP="00E859D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859DD">
              <w:rPr>
                <w:b/>
              </w:rPr>
              <w:t>2018</w:t>
            </w:r>
            <w:r>
              <w:rPr>
                <w:b/>
              </w:rPr>
              <w:t xml:space="preserve"> </w:t>
            </w:r>
            <w:r w:rsidRPr="00E859DD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 w:rsidRPr="00E859DD">
              <w:rPr>
                <w:b/>
              </w:rPr>
              <w:t>Higher Secondary 2018 (12th Std.)</w:t>
            </w:r>
          </w:p>
          <w:p w:rsidR="00E859DD" w:rsidRDefault="00E859DD" w:rsidP="00E859DD">
            <w:r w:rsidRPr="00E859DD">
              <w:rPr>
                <w:b/>
              </w:rPr>
              <w:t>93%</w:t>
            </w:r>
            <w:r>
              <w:rPr>
                <w:b/>
              </w:rPr>
              <w:t xml:space="preserve"> </w:t>
            </w:r>
            <w:r w:rsidRPr="00E859DD">
              <w:t>(</w:t>
            </w:r>
            <w:r>
              <w:t>2</w:t>
            </w:r>
            <w:r w:rsidRPr="00E859DD">
              <w:rPr>
                <w:vertAlign w:val="superscript"/>
              </w:rPr>
              <w:t>nd</w:t>
            </w:r>
            <w:r>
              <w:t xml:space="preserve"> in School, 21th  in West Bengal, </w:t>
            </w:r>
            <w:r>
              <w:t>100%in Math</w:t>
            </w:r>
            <w:r>
              <w:t>)</w:t>
            </w:r>
          </w:p>
          <w:p w:rsidR="00E859DD" w:rsidRDefault="00E859DD" w:rsidP="00E859D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859DD">
              <w:rPr>
                <w:b/>
              </w:rPr>
              <w:t xml:space="preserve">2016 - </w:t>
            </w:r>
            <w:proofErr w:type="spellStart"/>
            <w:r w:rsidRPr="00E859DD">
              <w:rPr>
                <w:b/>
              </w:rPr>
              <w:t>Madhyamik</w:t>
            </w:r>
            <w:proofErr w:type="spellEnd"/>
            <w:r w:rsidRPr="00E859DD">
              <w:rPr>
                <w:b/>
              </w:rPr>
              <w:t xml:space="preserve"> 2016 (10th Std.)</w:t>
            </w:r>
          </w:p>
          <w:p w:rsidR="00E859DD" w:rsidRPr="00E859DD" w:rsidRDefault="00E859DD" w:rsidP="00E859DD">
            <w:r w:rsidRPr="00E859DD">
              <w:rPr>
                <w:b/>
              </w:rPr>
              <w:t xml:space="preserve">95% </w:t>
            </w:r>
            <w:r w:rsidRPr="00E859DD">
              <w:t>(100% in Math, Phys</w:t>
            </w:r>
            <w:r w:rsidRPr="00E859DD">
              <w:t>ical science, School Topper, 22</w:t>
            </w:r>
            <w:r w:rsidRPr="00E859DD">
              <w:t>nd in</w:t>
            </w:r>
          </w:p>
          <w:p w:rsidR="00E859DD" w:rsidRPr="00E859DD" w:rsidRDefault="00E859DD" w:rsidP="00E859DD">
            <w:pPr>
              <w:rPr>
                <w:b/>
              </w:rPr>
            </w:pPr>
            <w:r w:rsidRPr="00E859DD">
              <w:t>West Bengal)</w:t>
            </w:r>
          </w:p>
        </w:tc>
      </w:tr>
      <w:tr w:rsidR="006D409C" w:rsidTr="0080082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Pr="00585AB5" w:rsidRDefault="00585AB5" w:rsidP="00585AB5">
            <w:pPr>
              <w:pStyle w:val="Title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Souradeep Mukhopadhyay</w:t>
            </w:r>
          </w:p>
          <w:p w:rsidR="006D409C" w:rsidRPr="005D47DE" w:rsidRDefault="00585AB5" w:rsidP="005D47DE">
            <w:pPr>
              <w:pStyle w:val="Subtitle"/>
            </w:pPr>
            <w:r>
              <w:rPr>
                <w:spacing w:val="0"/>
                <w:w w:val="100"/>
              </w:rPr>
              <w:t>DOB: 22/11/1999</w:t>
            </w:r>
          </w:p>
          <w:p w:rsidR="006D409C" w:rsidRPr="005D47DE" w:rsidRDefault="00585AB5" w:rsidP="005D47DE">
            <w:pPr>
              <w:pStyle w:val="Heading2"/>
            </w:pPr>
            <w:r>
              <w:t>Contact</w:t>
            </w:r>
          </w:p>
          <w:sdt>
            <w:sdtPr>
              <w:rPr>
                <w:b/>
                <w:i/>
              </w:rPr>
              <w:id w:val="1111563247"/>
              <w:placeholder>
                <w:docPart w:val="903F08C25CC04843BE8A9ADA8C3785E2"/>
              </w:placeholder>
              <w:temporary/>
              <w:showingPlcHdr/>
              <w15:appearance w15:val="hidden"/>
            </w:sdtPr>
            <w:sdtEndPr>
              <w:rPr>
                <w:b w:val="0"/>
                <w:i w:val="0"/>
              </w:rPr>
            </w:sdtEndPr>
            <w:sdtContent>
              <w:p w:rsidR="00585AB5" w:rsidRDefault="00585AB5" w:rsidP="00585AB5">
                <w:pPr>
                  <w:pStyle w:val="ContactDetails"/>
                </w:pPr>
                <w:r w:rsidRPr="00066A97">
                  <w:rPr>
                    <w:b/>
                    <w:i/>
                  </w:rPr>
                  <w:t>PHONE:</w:t>
                </w:r>
              </w:p>
            </w:sdtContent>
          </w:sdt>
          <w:p w:rsidR="00585AB5" w:rsidRDefault="00585AB5" w:rsidP="00585AB5">
            <w:pPr>
              <w:pStyle w:val="ContactDetails"/>
            </w:pPr>
            <w:r>
              <w:t>91-62910-28852</w:t>
            </w:r>
          </w:p>
          <w:sdt>
            <w:sdtPr>
              <w:rPr>
                <w:b/>
                <w:i/>
              </w:rPr>
              <w:id w:val="-240260293"/>
              <w:placeholder>
                <w:docPart w:val="133A8F06F898456FB5798105931F0FA1"/>
              </w:placeholder>
              <w:temporary/>
              <w:showingPlcHdr/>
              <w15:appearance w15:val="hidden"/>
            </w:sdtPr>
            <w:sdtEndPr>
              <w:rPr>
                <w:b w:val="0"/>
                <w:i w:val="0"/>
              </w:rPr>
            </w:sdtEndPr>
            <w:sdtContent>
              <w:p w:rsidR="00585AB5" w:rsidRDefault="00585AB5" w:rsidP="00585AB5">
                <w:pPr>
                  <w:pStyle w:val="ContactDetails"/>
                </w:pPr>
                <w:r w:rsidRPr="00066A97">
                  <w:rPr>
                    <w:b/>
                    <w:i/>
                  </w:rPr>
                  <w:t>EMAIL:</w:t>
                </w:r>
              </w:p>
            </w:sdtContent>
          </w:sdt>
          <w:p w:rsidR="006D409C" w:rsidRDefault="00585AB5" w:rsidP="00585AB5">
            <w:pPr>
              <w:pStyle w:val="ProfileText"/>
            </w:pPr>
            <w:hyperlink r:id="rId11" w:history="1">
              <w:r w:rsidRPr="00441E93">
                <w:rPr>
                  <w:rStyle w:val="Hyperlink"/>
                </w:rPr>
                <w:t>souradeepmukhopadhyay99@gmail.com</w:t>
              </w:r>
            </w:hyperlink>
          </w:p>
          <w:p w:rsidR="00585AB5" w:rsidRPr="00066A97" w:rsidRDefault="00585AB5" w:rsidP="00585AB5">
            <w:pPr>
              <w:pStyle w:val="ProfileText"/>
              <w:rPr>
                <w:b/>
                <w:i/>
              </w:rPr>
            </w:pPr>
            <w:r w:rsidRPr="00066A97">
              <w:rPr>
                <w:b/>
                <w:i/>
              </w:rPr>
              <w:t>ADDRESS:</w:t>
            </w:r>
          </w:p>
          <w:p w:rsidR="00066A97" w:rsidRPr="00066A97" w:rsidRDefault="00066A97" w:rsidP="00066A97">
            <w:pPr>
              <w:pStyle w:val="ProfileText"/>
            </w:pPr>
            <w:r w:rsidRPr="00066A97">
              <w:t xml:space="preserve">52, </w:t>
            </w:r>
            <w:proofErr w:type="spellStart"/>
            <w:r w:rsidRPr="00066A97">
              <w:t>Thakurdas</w:t>
            </w:r>
            <w:proofErr w:type="spellEnd"/>
            <w:r w:rsidRPr="00066A97">
              <w:t xml:space="preserve"> </w:t>
            </w:r>
            <w:proofErr w:type="spellStart"/>
            <w:r w:rsidRPr="00066A97">
              <w:t>Babu</w:t>
            </w:r>
            <w:proofErr w:type="spellEnd"/>
            <w:r w:rsidRPr="00066A97">
              <w:t xml:space="preserve"> Lane,</w:t>
            </w:r>
          </w:p>
          <w:p w:rsidR="00066A97" w:rsidRPr="00066A97" w:rsidRDefault="00066A97" w:rsidP="00066A97">
            <w:pPr>
              <w:pStyle w:val="ProfileText"/>
            </w:pPr>
            <w:proofErr w:type="spellStart"/>
            <w:r w:rsidRPr="00066A97">
              <w:t>Salini</w:t>
            </w:r>
            <w:proofErr w:type="spellEnd"/>
            <w:r w:rsidRPr="00066A97">
              <w:t xml:space="preserve"> Apartment 1 </w:t>
            </w:r>
            <w:proofErr w:type="spellStart"/>
            <w:r w:rsidRPr="00066A97">
              <w:t>st</w:t>
            </w:r>
            <w:proofErr w:type="spellEnd"/>
            <w:r w:rsidRPr="00066A97">
              <w:t xml:space="preserve"> Floor,</w:t>
            </w:r>
          </w:p>
          <w:p w:rsidR="00066A97" w:rsidRPr="00066A97" w:rsidRDefault="00066A97" w:rsidP="00066A97">
            <w:pPr>
              <w:pStyle w:val="ProfileText"/>
            </w:pPr>
            <w:proofErr w:type="spellStart"/>
            <w:r w:rsidRPr="00066A97">
              <w:t>Serampore</w:t>
            </w:r>
            <w:proofErr w:type="spellEnd"/>
            <w:r w:rsidRPr="00066A97">
              <w:t>,</w:t>
            </w:r>
            <w:r w:rsidR="00580558">
              <w:t xml:space="preserve"> </w:t>
            </w:r>
            <w:proofErr w:type="spellStart"/>
            <w:r w:rsidRPr="00066A97">
              <w:t>Hooghly,West</w:t>
            </w:r>
            <w:proofErr w:type="spellEnd"/>
          </w:p>
          <w:p w:rsidR="00585AB5" w:rsidRPr="00066A97" w:rsidRDefault="00066A97" w:rsidP="00066A97">
            <w:pPr>
              <w:pStyle w:val="ProfileText"/>
            </w:pPr>
            <w:r w:rsidRPr="00066A97">
              <w:t>Bengal, Pin-712201</w:t>
            </w:r>
          </w:p>
          <w:p w:rsidR="006D409C" w:rsidRDefault="006D409C" w:rsidP="005D47DE"/>
          <w:p w:rsidR="006D409C" w:rsidRDefault="00066A97" w:rsidP="005D47DE">
            <w:pPr>
              <w:pStyle w:val="Heading2"/>
            </w:pPr>
            <w:r>
              <w:t>Website links</w:t>
            </w:r>
          </w:p>
          <w:p w:rsidR="006D409C" w:rsidRDefault="006D409C" w:rsidP="00A75FCE">
            <w:pPr>
              <w:pStyle w:val="ContactDetails"/>
            </w:pPr>
          </w:p>
          <w:p w:rsidR="006D409C" w:rsidRDefault="00585AB5" w:rsidP="00A75FCE">
            <w:pPr>
              <w:pStyle w:val="ContactDetails"/>
            </w:pPr>
            <w:r w:rsidRPr="00585AB5">
              <w:rPr>
                <w:b/>
              </w:rPr>
              <w:t xml:space="preserve">Google Scholar: </w:t>
            </w:r>
            <w:hyperlink r:id="rId12" w:history="1">
              <w:r>
                <w:rPr>
                  <w:rStyle w:val="Hyperlink"/>
                </w:rPr>
                <w:t>https://scholar.google.com/citations?user=Oz_A-coAAAAJ&amp;hl=en</w:t>
              </w:r>
            </w:hyperlink>
          </w:p>
          <w:p w:rsidR="006D409C" w:rsidRPr="00585AB5" w:rsidRDefault="00585AB5" w:rsidP="005D47DE">
            <w:pPr>
              <w:rPr>
                <w:b/>
                <w:i/>
              </w:rPr>
            </w:pPr>
            <w:r w:rsidRPr="00585AB5">
              <w:rPr>
                <w:b/>
                <w:i/>
              </w:rPr>
              <w:t>Personal Website:</w:t>
            </w:r>
          </w:p>
          <w:p w:rsidR="00585AB5" w:rsidRDefault="00585AB5" w:rsidP="005D47DE">
            <w:hyperlink r:id="rId13" w:history="1">
              <w:r>
                <w:rPr>
                  <w:rStyle w:val="Hyperlink"/>
                </w:rPr>
                <w:t>https://souradeepmukhopadh.wixsite.com/mysite</w:t>
              </w:r>
            </w:hyperlink>
          </w:p>
          <w:p w:rsidR="00066A97" w:rsidRDefault="00066A97" w:rsidP="005D47DE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ResearchGate</w:t>
            </w:r>
            <w:proofErr w:type="spellEnd"/>
            <w:r w:rsidRPr="00066A97">
              <w:rPr>
                <w:b/>
                <w:i/>
              </w:rPr>
              <w:t>:</w:t>
            </w:r>
          </w:p>
          <w:p w:rsidR="00066A97" w:rsidRDefault="00066A97" w:rsidP="005D47DE">
            <w:hyperlink r:id="rId14" w:history="1">
              <w:r>
                <w:rPr>
                  <w:rStyle w:val="Hyperlink"/>
                </w:rPr>
                <w:t>https://www.researchgate.net/profile/Souradeep_Mukhopadhyay2</w:t>
              </w:r>
            </w:hyperlink>
          </w:p>
          <w:p w:rsidR="0064512A" w:rsidRDefault="0064512A" w:rsidP="005D47DE">
            <w:pPr>
              <w:rPr>
                <w:b/>
                <w:i/>
              </w:rPr>
            </w:pPr>
            <w:proofErr w:type="spellStart"/>
            <w:r w:rsidRPr="0064512A">
              <w:rPr>
                <w:b/>
                <w:i/>
              </w:rPr>
              <w:t>Github</w:t>
            </w:r>
            <w:proofErr w:type="spellEnd"/>
            <w:r w:rsidRPr="0064512A">
              <w:rPr>
                <w:b/>
                <w:i/>
              </w:rPr>
              <w:t>:</w:t>
            </w:r>
          </w:p>
          <w:p w:rsidR="0064512A" w:rsidRPr="0064512A" w:rsidRDefault="0064512A" w:rsidP="005D47DE">
            <w:pPr>
              <w:rPr>
                <w:b/>
                <w:i/>
              </w:rPr>
            </w:pPr>
            <w:hyperlink r:id="rId15" w:history="1">
              <w:r>
                <w:rPr>
                  <w:rStyle w:val="Hyperlink"/>
                </w:rPr>
                <w:t>https://github.com/Souradeep150</w:t>
              </w:r>
            </w:hyperlink>
          </w:p>
          <w:p w:rsidR="0064512A" w:rsidRPr="005D47DE" w:rsidRDefault="0064512A" w:rsidP="0064512A">
            <w:pPr>
              <w:pStyle w:val="Heading2"/>
            </w:pPr>
            <w:r>
              <w:t>Programming Language</w:t>
            </w:r>
          </w:p>
          <w:p w:rsidR="0064512A" w:rsidRDefault="0064512A" w:rsidP="0064512A">
            <w:pPr>
              <w:pStyle w:val="ContactDetails"/>
            </w:pPr>
          </w:p>
          <w:p w:rsidR="006D409C" w:rsidRDefault="0064512A" w:rsidP="00585AB5">
            <w:r>
              <w:t>C, C++, MATLAB, OCTAVE</w:t>
            </w:r>
          </w:p>
          <w:p w:rsidR="006F1EB4" w:rsidRDefault="006F1EB4" w:rsidP="00F41F44">
            <w:pPr>
              <w:pStyle w:val="Heading2"/>
            </w:pPr>
          </w:p>
          <w:p w:rsidR="00F41F44" w:rsidRPr="005D47DE" w:rsidRDefault="00F41F44" w:rsidP="00F41F44">
            <w:pPr>
              <w:pStyle w:val="Heading2"/>
            </w:pPr>
            <w:r>
              <w:t>Language</w:t>
            </w:r>
            <w:r>
              <w:t xml:space="preserve"> Known</w:t>
            </w:r>
          </w:p>
          <w:p w:rsidR="00F41F44" w:rsidRDefault="00F41F44" w:rsidP="00585AB5">
            <w:r>
              <w:t>English, Bengali, Hindi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Default="00580558" w:rsidP="00580558">
            <w:pPr>
              <w:pStyle w:val="Heading1"/>
              <w:rPr>
                <w:b/>
              </w:rPr>
            </w:pPr>
            <w:r>
              <w:t>Projects</w:t>
            </w:r>
          </w:p>
        </w:tc>
      </w:tr>
      <w:tr w:rsidR="006D409C" w:rsidTr="00800823">
        <w:trPr>
          <w:trHeight w:val="4663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328CA76" wp14:editId="1EEBDD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28CA76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Default="002E68AE" w:rsidP="002E68A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2E68AE">
              <w:rPr>
                <w:b/>
                <w:bCs/>
              </w:rPr>
              <w:t>Image Steganography</w:t>
            </w:r>
          </w:p>
          <w:p w:rsidR="002E68AE" w:rsidRDefault="002E68AE" w:rsidP="002E68AE">
            <w:pPr>
              <w:pStyle w:val="ListParagraph"/>
              <w:rPr>
                <w:bCs/>
              </w:rPr>
            </w:pPr>
            <w:r w:rsidRPr="002E68AE">
              <w:rPr>
                <w:bCs/>
              </w:rPr>
              <w:t>I did</w:t>
            </w:r>
            <w:r>
              <w:rPr>
                <w:bCs/>
              </w:rPr>
              <w:t xml:space="preserve"> image steganography project under Dr. Ram Sarkar of </w:t>
            </w:r>
            <w:proofErr w:type="spellStart"/>
            <w:r>
              <w:rPr>
                <w:bCs/>
              </w:rPr>
              <w:t>Dept</w:t>
            </w:r>
            <w:proofErr w:type="spellEnd"/>
            <w:r>
              <w:rPr>
                <w:bCs/>
              </w:rPr>
              <w:t xml:space="preserve"> of CSE, </w:t>
            </w:r>
            <w:proofErr w:type="spellStart"/>
            <w:r>
              <w:rPr>
                <w:bCs/>
              </w:rPr>
              <w:t>Jadavpur</w:t>
            </w:r>
            <w:proofErr w:type="spellEnd"/>
            <w:r>
              <w:rPr>
                <w:bCs/>
              </w:rPr>
              <w:t xml:space="preserve"> University exploiting some integer transforms like Laguerre, </w:t>
            </w:r>
            <w:proofErr w:type="spellStart"/>
            <w:r>
              <w:rPr>
                <w:bCs/>
              </w:rPr>
              <w:t>Lah</w:t>
            </w:r>
            <w:proofErr w:type="spellEnd"/>
            <w:r>
              <w:rPr>
                <w:bCs/>
              </w:rPr>
              <w:t>, Catalan and Ballot Transform.</w:t>
            </w:r>
            <w:r w:rsidR="00E62737">
              <w:rPr>
                <w:bCs/>
              </w:rPr>
              <w:t xml:space="preserve"> We have mixed the concept of Genetic Algorithm in data hiding scheme.</w:t>
            </w:r>
          </w:p>
          <w:p w:rsidR="002E68AE" w:rsidRDefault="00E62737" w:rsidP="002E68AE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E62737">
              <w:rPr>
                <w:b/>
                <w:bCs/>
              </w:rPr>
              <w:t>Gray scale Image Enhancement</w:t>
            </w:r>
            <w:r>
              <w:rPr>
                <w:b/>
                <w:bCs/>
              </w:rPr>
              <w:t xml:space="preserve"> by Optimization Algorithms</w:t>
            </w:r>
          </w:p>
          <w:p w:rsidR="00E62737" w:rsidRDefault="00E62737" w:rsidP="00E62737">
            <w:pPr>
              <w:pStyle w:val="ListParagraph"/>
              <w:rPr>
                <w:bCs/>
              </w:rPr>
            </w:pPr>
            <w:r w:rsidRPr="00E62737">
              <w:rPr>
                <w:bCs/>
              </w:rPr>
              <w:t>I further</w:t>
            </w:r>
            <w:r>
              <w:rPr>
                <w:bCs/>
              </w:rPr>
              <w:t xml:space="preserve"> work on gray scale image contrast enhancement by exploiting various recently invented optimization algorithms like AEFA and ASO.</w:t>
            </w:r>
          </w:p>
          <w:p w:rsidR="00E62737" w:rsidRDefault="00E62737" w:rsidP="00E6273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E62737">
              <w:rPr>
                <w:b/>
                <w:bCs/>
              </w:rPr>
              <w:t>Video Forgery Detection</w:t>
            </w:r>
          </w:p>
          <w:p w:rsidR="00E62737" w:rsidRDefault="00E62737" w:rsidP="00E62737">
            <w:pPr>
              <w:pStyle w:val="ListParagraph"/>
              <w:rPr>
                <w:bCs/>
              </w:rPr>
            </w:pPr>
            <w:r w:rsidRPr="00E62737">
              <w:rPr>
                <w:bCs/>
              </w:rPr>
              <w:t xml:space="preserve">I </w:t>
            </w:r>
            <w:r>
              <w:rPr>
                <w:bCs/>
              </w:rPr>
              <w:t>am recently working on video copy move forgery detection by using optimization based feature selection and image moment based concepts.</w:t>
            </w:r>
          </w:p>
          <w:p w:rsidR="00E62737" w:rsidRDefault="00E62737" w:rsidP="00E6273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 w:rsidRPr="00E62737">
              <w:rPr>
                <w:b/>
                <w:bCs/>
              </w:rPr>
              <w:t>Binarization</w:t>
            </w:r>
            <w:proofErr w:type="spellEnd"/>
            <w:r w:rsidRPr="00E62737">
              <w:rPr>
                <w:b/>
                <w:bCs/>
              </w:rPr>
              <w:t xml:space="preserve"> of Degraded images</w:t>
            </w:r>
          </w:p>
          <w:p w:rsidR="00E62737" w:rsidRDefault="00E62737" w:rsidP="00E62737">
            <w:pPr>
              <w:pStyle w:val="ListParagraph"/>
              <w:rPr>
                <w:bCs/>
              </w:rPr>
            </w:pPr>
            <w:r w:rsidRPr="00E62737">
              <w:rPr>
                <w:bCs/>
              </w:rPr>
              <w:t>Recently</w:t>
            </w:r>
            <w:r>
              <w:rPr>
                <w:bCs/>
              </w:rPr>
              <w:t xml:space="preserve">, I am working on </w:t>
            </w:r>
            <w:proofErr w:type="spellStart"/>
            <w:r>
              <w:rPr>
                <w:bCs/>
              </w:rPr>
              <w:t>binarization</w:t>
            </w:r>
            <w:proofErr w:type="spellEnd"/>
            <w:r>
              <w:rPr>
                <w:bCs/>
              </w:rPr>
              <w:t xml:space="preserve"> of degraded document images by exploiting Game Theory based features.</w:t>
            </w:r>
            <w:r w:rsidRPr="00E62737">
              <w:rPr>
                <w:bCs/>
              </w:rPr>
              <w:t xml:space="preserve"> </w:t>
            </w:r>
          </w:p>
          <w:p w:rsidR="00E62737" w:rsidRPr="00E62737" w:rsidRDefault="00E62737" w:rsidP="00E62737">
            <w:pPr>
              <w:tabs>
                <w:tab w:val="left" w:pos="1053"/>
              </w:tabs>
            </w:pPr>
          </w:p>
        </w:tc>
      </w:tr>
      <w:tr w:rsidR="006D409C" w:rsidTr="0080082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p w:rsidR="006D409C" w:rsidRDefault="00E62737" w:rsidP="00E62737">
            <w:pPr>
              <w:pStyle w:val="Heading1"/>
              <w:rPr>
                <w:b/>
              </w:rPr>
            </w:pPr>
            <w:r>
              <w:t>Research Publication</w:t>
            </w:r>
          </w:p>
        </w:tc>
      </w:tr>
      <w:tr w:rsidR="006D409C" w:rsidTr="00800823">
        <w:trPr>
          <w:trHeight w:val="216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99B2A51" wp14:editId="30B33F57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9B2A51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vAlign w:val="bottom"/>
          </w:tcPr>
          <w:p w:rsidR="005F6861" w:rsidRPr="005F6861" w:rsidRDefault="005F6861" w:rsidP="005F686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5F6861">
              <w:rPr>
                <w:rFonts w:ascii="Arial" w:hAnsi="Arial" w:cs="Arial"/>
                <w:color w:val="4D4D4D"/>
                <w:sz w:val="20"/>
                <w:szCs w:val="20"/>
              </w:rPr>
              <w:t>"</w:t>
            </w:r>
            <w:r w:rsidRPr="005F6861">
              <w:rPr>
                <w:rStyle w:val="color11"/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Application of </w:t>
            </w:r>
            <w:proofErr w:type="spellStart"/>
            <w:r w:rsidRPr="005F6861">
              <w:rPr>
                <w:rStyle w:val="color11"/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Lah</w:t>
            </w:r>
            <w:proofErr w:type="spellEnd"/>
            <w:r w:rsidRPr="005F6861">
              <w:rPr>
                <w:rStyle w:val="color11"/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transform for security and privacy of dat</w:t>
            </w:r>
            <w:r>
              <w:rPr>
                <w:rStyle w:val="color11"/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a through information hiding in </w:t>
            </w:r>
            <w:r w:rsidRPr="005F6861">
              <w:rPr>
                <w:rStyle w:val="color11"/>
                <w:rFonts w:ascii="Arial" w:hAnsi="Arial" w:cs="Arial"/>
                <w:b/>
                <w:bCs/>
                <w:color w:val="000000" w:themeColor="text1"/>
                <w:sz w:val="20"/>
                <w:szCs w:val="20"/>
                <w:bdr w:val="none" w:sz="0" w:space="0" w:color="auto" w:frame="1"/>
              </w:rPr>
              <w:t>telecommunication</w:t>
            </w:r>
            <w:r w:rsidRPr="005F6861">
              <w:rPr>
                <w:rFonts w:ascii="Arial" w:hAnsi="Arial" w:cs="Arial"/>
                <w:color w:val="000000" w:themeColor="text1"/>
                <w:sz w:val="20"/>
                <w:szCs w:val="20"/>
              </w:rPr>
              <w:t>" was published in </w:t>
            </w:r>
            <w:r w:rsidRPr="005F6861">
              <w:rPr>
                <w:rStyle w:val="color28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Transactions on Emerging Telecommunications </w:t>
            </w:r>
            <w:r w:rsidRPr="005F6861">
              <w:rPr>
                <w:rStyle w:val="color28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Technologies,</w:t>
            </w:r>
            <w:r w:rsidRPr="005F6861">
              <w:rPr>
                <w:rStyle w:val="color28"/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 Wiley</w:t>
            </w: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 xml:space="preserve">. </w:t>
            </w:r>
          </w:p>
          <w:p w:rsidR="005F6861" w:rsidRDefault="005F6861" w:rsidP="005F686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5F6861">
              <w:rPr>
                <w:b/>
              </w:rPr>
              <w:t xml:space="preserve">"Exploiting Laguerre Transform in Image Steganography" </w:t>
            </w:r>
            <w:r w:rsidRPr="005F6861">
              <w:t>was submitted in</w:t>
            </w:r>
            <w:r w:rsidRPr="005F6861">
              <w:rPr>
                <w:b/>
              </w:rPr>
              <w:t xml:space="preserve"> </w:t>
            </w:r>
            <w:r w:rsidRPr="00F41F44">
              <w:rPr>
                <w:b/>
                <w:i/>
              </w:rPr>
              <w:t>Computers and Electrical Engineering, Elsevier</w:t>
            </w:r>
            <w:r w:rsidRPr="005F6861">
              <w:rPr>
                <w:b/>
              </w:rPr>
              <w:t>.</w:t>
            </w:r>
          </w:p>
          <w:p w:rsidR="005F6861" w:rsidRPr="00F41F44" w:rsidRDefault="005F6861" w:rsidP="005F6861">
            <w:pPr>
              <w:pStyle w:val="ListParagraph"/>
              <w:numPr>
                <w:ilvl w:val="0"/>
                <w:numId w:val="4"/>
              </w:numPr>
              <w:rPr>
                <w:b/>
                <w:i/>
              </w:rPr>
            </w:pPr>
            <w:r w:rsidRPr="005F6861">
              <w:rPr>
                <w:b/>
              </w:rPr>
              <w:t xml:space="preserve">"Secured Image Steganography based on Catalan Transform" </w:t>
            </w:r>
            <w:r w:rsidRPr="005F6861">
              <w:t>was submitted in</w:t>
            </w:r>
            <w:r w:rsidRPr="005F6861">
              <w:rPr>
                <w:b/>
              </w:rPr>
              <w:t xml:space="preserve"> </w:t>
            </w:r>
            <w:r w:rsidRPr="00F41F44">
              <w:rPr>
                <w:b/>
                <w:i/>
              </w:rPr>
              <w:t>Multimedia Tools and Applications, Springer.</w:t>
            </w:r>
          </w:p>
          <w:p w:rsidR="005F6861" w:rsidRPr="00F41F44" w:rsidRDefault="005F6861" w:rsidP="005F6861">
            <w:pPr>
              <w:pStyle w:val="ListParagraph"/>
              <w:numPr>
                <w:ilvl w:val="0"/>
                <w:numId w:val="4"/>
              </w:numPr>
              <w:rPr>
                <w:b/>
                <w:i/>
              </w:rPr>
            </w:pPr>
            <w:r w:rsidRPr="005F6861">
              <w:rPr>
                <w:b/>
              </w:rPr>
              <w:t xml:space="preserve">"A Secure Steganography Method based on Genetic Algorithm and Ballot Transform" </w:t>
            </w:r>
            <w:r w:rsidRPr="005F6861">
              <w:t>was submitted in</w:t>
            </w:r>
            <w:r w:rsidRPr="005F6861">
              <w:rPr>
                <w:b/>
              </w:rPr>
              <w:t xml:space="preserve"> </w:t>
            </w:r>
            <w:r w:rsidRPr="00F41F44">
              <w:rPr>
                <w:b/>
                <w:i/>
              </w:rPr>
              <w:t>IET Image Processing.</w:t>
            </w:r>
          </w:p>
          <w:p w:rsidR="005F6861" w:rsidRDefault="00F41F44" w:rsidP="00F41F4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41F44">
              <w:rPr>
                <w:b/>
              </w:rPr>
              <w:lastRenderedPageBreak/>
              <w:t xml:space="preserve">"Image Steganography using Deep learning based Edge Detection" </w:t>
            </w:r>
            <w:r w:rsidRPr="00F41F44">
              <w:t>was submitted in</w:t>
            </w:r>
            <w:r w:rsidRPr="00F41F44">
              <w:rPr>
                <w:b/>
              </w:rPr>
              <w:t xml:space="preserve"> </w:t>
            </w:r>
            <w:r w:rsidRPr="00F41F44">
              <w:rPr>
                <w:b/>
                <w:i/>
              </w:rPr>
              <w:t>Journal of Visual Communication and Image Representation, Elsevier</w:t>
            </w:r>
            <w:r w:rsidRPr="00F41F44">
              <w:rPr>
                <w:b/>
              </w:rPr>
              <w:t>.</w:t>
            </w:r>
          </w:p>
          <w:p w:rsidR="006F1EB4" w:rsidRDefault="00F41F44" w:rsidP="00F41F4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F41F44">
              <w:rPr>
                <w:b/>
              </w:rPr>
              <w:t>"Grayscale Contrast Enhancement by Artificial Electric Field Optimization</w:t>
            </w:r>
            <w:r w:rsidRPr="00F41F44">
              <w:t>" was submitted in</w:t>
            </w:r>
            <w:r w:rsidRPr="00F41F44">
              <w:rPr>
                <w:b/>
              </w:rPr>
              <w:t xml:space="preserve"> </w:t>
            </w:r>
            <w:r w:rsidRPr="00F41F44">
              <w:rPr>
                <w:b/>
                <w:i/>
              </w:rPr>
              <w:t>Mathematics and Computers in Simulation, Elsevier.</w:t>
            </w:r>
          </w:p>
          <w:p w:rsidR="006F1EB4" w:rsidRDefault="006F1EB4" w:rsidP="006F1EB4"/>
          <w:p w:rsidR="00F41F44" w:rsidRPr="006F1EB4" w:rsidRDefault="00F41F44" w:rsidP="006F1EB4"/>
        </w:tc>
      </w:tr>
    </w:tbl>
    <w:p w:rsidR="006F1EB4" w:rsidRDefault="006F1EB4" w:rsidP="005D47DE">
      <w:r>
        <w:lastRenderedPageBreak/>
        <w:t xml:space="preserve">                                                                                </w:t>
      </w:r>
    </w:p>
    <w:tbl>
      <w:tblPr>
        <w:tblW w:w="3103" w:type="pct"/>
        <w:tblInd w:w="4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6576"/>
      </w:tblGrid>
      <w:tr w:rsidR="006F1EB4" w:rsidTr="006F1EB4">
        <w:trPr>
          <w:trHeight w:val="1080"/>
        </w:trPr>
        <w:tc>
          <w:tcPr>
            <w:tcW w:w="567" w:type="dxa"/>
            <w:shd w:val="clear" w:color="auto" w:fill="31521B" w:themeFill="accent2" w:themeFillShade="80"/>
          </w:tcPr>
          <w:p w:rsidR="00800823" w:rsidRDefault="00800823" w:rsidP="002341A0">
            <w:pPr>
              <w:tabs>
                <w:tab w:val="left" w:pos="990"/>
              </w:tabs>
            </w:pPr>
          </w:p>
          <w:p w:rsidR="00800823" w:rsidRDefault="00800823" w:rsidP="00800823"/>
          <w:p w:rsidR="006F1EB4" w:rsidRPr="00800823" w:rsidRDefault="00800823" w:rsidP="00800823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226524</wp:posOffset>
                      </wp:positionH>
                      <wp:positionV relativeFrom="paragraph">
                        <wp:posOffset>364223</wp:posOffset>
                      </wp:positionV>
                      <wp:extent cx="8213" cy="222250"/>
                      <wp:effectExtent l="0" t="0" r="30480" b="254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213" cy="222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323B49" id="Straight Connector 1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28.7pt" to="18.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" strokecolor="#99cb38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-64941</wp:posOffset>
                      </wp:positionH>
                      <wp:positionV relativeFrom="paragraph">
                        <wp:posOffset>364223</wp:posOffset>
                      </wp:positionV>
                      <wp:extent cx="291994" cy="222837"/>
                      <wp:effectExtent l="0" t="0" r="32385" b="254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994" cy="2228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56DD0F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8.7pt" to="17.9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" strokecolor="#99cb38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576" w:type="dxa"/>
            <w:shd w:val="clear" w:color="auto" w:fill="31521B" w:themeFill="accent2" w:themeFillShade="80"/>
            <w:vAlign w:val="center"/>
          </w:tcPr>
          <w:p w:rsidR="006F1EB4" w:rsidRDefault="006F1EB4" w:rsidP="002341A0">
            <w:pPr>
              <w:pStyle w:val="Heading1"/>
              <w:rPr>
                <w:b/>
              </w:rPr>
            </w:pPr>
            <w:r>
              <w:t>Achievements</w:t>
            </w:r>
          </w:p>
        </w:tc>
      </w:tr>
    </w:tbl>
    <w:p w:rsidR="00153B84" w:rsidRPr="006F1EB4" w:rsidRDefault="006F1EB4" w:rsidP="006F1EB4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</w:rPr>
      </w:pPr>
      <w:proofErr w:type="spellStart"/>
      <w:r w:rsidRPr="006F1EB4">
        <w:rPr>
          <w:rFonts w:asciiTheme="majorHAnsi" w:hAnsiTheme="majorHAnsi" w:cs="Arial"/>
          <w:color w:val="000000"/>
          <w:szCs w:val="26"/>
        </w:rPr>
        <w:t>Madhyamik</w:t>
      </w:r>
      <w:proofErr w:type="spellEnd"/>
      <w:r w:rsidRPr="006F1EB4">
        <w:rPr>
          <w:rFonts w:asciiTheme="majorHAnsi" w:hAnsiTheme="majorHAnsi" w:cs="Arial"/>
          <w:color w:val="000000"/>
          <w:szCs w:val="26"/>
        </w:rPr>
        <w:t xml:space="preserve"> </w:t>
      </w:r>
      <w:r w:rsidRPr="006F1EB4">
        <w:rPr>
          <w:rFonts w:asciiTheme="majorHAnsi" w:hAnsiTheme="majorHAnsi" w:cs="Arial"/>
          <w:color w:val="000000"/>
          <w:szCs w:val="26"/>
        </w:rPr>
        <w:t>Exam (</w:t>
      </w:r>
      <w:r w:rsidRPr="006F1EB4">
        <w:rPr>
          <w:rFonts w:asciiTheme="majorHAnsi" w:hAnsiTheme="majorHAnsi" w:cs="Arial"/>
          <w:color w:val="000000"/>
          <w:szCs w:val="26"/>
        </w:rPr>
        <w:t>class 10) Rank 22 among 11</w:t>
      </w:r>
      <w:r w:rsidRPr="006F1EB4">
        <w:rPr>
          <w:rFonts w:asciiTheme="majorHAnsi" w:hAnsiTheme="majorHAnsi" w:cs="Arial"/>
          <w:color w:val="000000"/>
          <w:szCs w:val="26"/>
        </w:rPr>
        <w:t>, 43,372</w:t>
      </w:r>
      <w:r w:rsidRPr="006F1EB4">
        <w:rPr>
          <w:rFonts w:asciiTheme="majorHAnsi" w:hAnsiTheme="majorHAnsi" w:cs="Arial"/>
          <w:color w:val="000000"/>
          <w:szCs w:val="26"/>
        </w:rPr>
        <w:t xml:space="preserve"> students in 2016.</w:t>
      </w:r>
    </w:p>
    <w:p w:rsidR="006F1EB4" w:rsidRPr="006F1EB4" w:rsidRDefault="006F1EB4" w:rsidP="006F1EB4">
      <w:pPr>
        <w:pStyle w:val="ListParagraph"/>
        <w:ind w:left="5916"/>
        <w:rPr>
          <w:rFonts w:asciiTheme="majorHAnsi" w:hAnsiTheme="majorHAnsi"/>
          <w:sz w:val="20"/>
        </w:rPr>
      </w:pPr>
    </w:p>
    <w:p w:rsidR="006F1EB4" w:rsidRDefault="006F1EB4" w:rsidP="006F1EB4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</w:rPr>
      </w:pPr>
      <w:r w:rsidRPr="006F1EB4">
        <w:rPr>
          <w:rFonts w:asciiTheme="majorHAnsi" w:hAnsiTheme="majorHAnsi"/>
          <w:sz w:val="20"/>
        </w:rPr>
        <w:t>Higher Secondary Exam</w:t>
      </w:r>
      <w:r>
        <w:rPr>
          <w:rFonts w:asciiTheme="majorHAnsi" w:hAnsiTheme="majorHAnsi"/>
          <w:sz w:val="20"/>
        </w:rPr>
        <w:t xml:space="preserve"> </w:t>
      </w:r>
      <w:r w:rsidRPr="006F1EB4">
        <w:rPr>
          <w:rFonts w:asciiTheme="majorHAnsi" w:hAnsiTheme="majorHAnsi"/>
          <w:sz w:val="20"/>
        </w:rPr>
        <w:t>(class 12) Rank 23 among around 8.2 lakh students in 2018.</w:t>
      </w:r>
    </w:p>
    <w:p w:rsidR="006F1EB4" w:rsidRPr="006F1EB4" w:rsidRDefault="006F1EB4" w:rsidP="006F1EB4">
      <w:pPr>
        <w:pStyle w:val="ListParagraph"/>
        <w:rPr>
          <w:rFonts w:asciiTheme="majorHAnsi" w:hAnsiTheme="majorHAnsi"/>
          <w:sz w:val="20"/>
        </w:rPr>
      </w:pPr>
    </w:p>
    <w:p w:rsidR="006F1EB4" w:rsidRPr="006F1EB4" w:rsidRDefault="006F1EB4" w:rsidP="006F1EB4">
      <w:pPr>
        <w:pStyle w:val="ListParagraph"/>
        <w:ind w:left="5916"/>
        <w:rPr>
          <w:rFonts w:asciiTheme="majorHAnsi" w:hAnsiTheme="majorHAnsi"/>
          <w:sz w:val="20"/>
        </w:rPr>
      </w:pPr>
    </w:p>
    <w:p w:rsidR="006F1EB4" w:rsidRDefault="006F1EB4" w:rsidP="006F1EB4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</w:rPr>
      </w:pPr>
      <w:r w:rsidRPr="006F1EB4">
        <w:rPr>
          <w:rFonts w:asciiTheme="majorHAnsi" w:hAnsiTheme="majorHAnsi"/>
          <w:sz w:val="20"/>
        </w:rPr>
        <w:t xml:space="preserve">Kishore </w:t>
      </w:r>
      <w:proofErr w:type="spellStart"/>
      <w:r w:rsidRPr="006F1EB4">
        <w:rPr>
          <w:rFonts w:asciiTheme="majorHAnsi" w:hAnsiTheme="majorHAnsi"/>
          <w:sz w:val="20"/>
        </w:rPr>
        <w:t>Vaigyanik</w:t>
      </w:r>
      <w:proofErr w:type="spellEnd"/>
      <w:r w:rsidRPr="006F1EB4">
        <w:rPr>
          <w:rFonts w:asciiTheme="majorHAnsi" w:hAnsiTheme="majorHAnsi"/>
          <w:sz w:val="20"/>
        </w:rPr>
        <w:t xml:space="preserve"> </w:t>
      </w:r>
      <w:proofErr w:type="spellStart"/>
      <w:r w:rsidRPr="006F1EB4">
        <w:rPr>
          <w:rFonts w:asciiTheme="majorHAnsi" w:hAnsiTheme="majorHAnsi"/>
          <w:sz w:val="20"/>
        </w:rPr>
        <w:t>Protsahan</w:t>
      </w:r>
      <w:proofErr w:type="spellEnd"/>
      <w:r w:rsidRPr="006F1EB4">
        <w:rPr>
          <w:rFonts w:asciiTheme="majorHAnsi" w:hAnsiTheme="majorHAnsi"/>
          <w:sz w:val="20"/>
        </w:rPr>
        <w:t xml:space="preserve"> </w:t>
      </w:r>
      <w:proofErr w:type="spellStart"/>
      <w:r w:rsidRPr="006F1EB4">
        <w:rPr>
          <w:rFonts w:asciiTheme="majorHAnsi" w:hAnsiTheme="majorHAnsi"/>
          <w:sz w:val="20"/>
        </w:rPr>
        <w:t>Yojana</w:t>
      </w:r>
      <w:proofErr w:type="spellEnd"/>
      <w:r w:rsidRPr="006F1EB4">
        <w:rPr>
          <w:rFonts w:asciiTheme="majorHAnsi" w:hAnsiTheme="majorHAnsi"/>
          <w:sz w:val="20"/>
        </w:rPr>
        <w:t xml:space="preserve"> (KVPY) fellow in 2018 .All India Rank 763 in Physics-Chemistry-Math </w:t>
      </w:r>
      <w:r w:rsidRPr="006F1EB4">
        <w:rPr>
          <w:rFonts w:asciiTheme="majorHAnsi" w:hAnsiTheme="majorHAnsi"/>
          <w:sz w:val="20"/>
        </w:rPr>
        <w:t>stream (over</w:t>
      </w:r>
      <w:r w:rsidRPr="006F1EB4">
        <w:rPr>
          <w:rFonts w:asciiTheme="majorHAnsi" w:hAnsiTheme="majorHAnsi"/>
          <w:sz w:val="20"/>
        </w:rPr>
        <w:t xml:space="preserve"> 50k students).</w:t>
      </w:r>
    </w:p>
    <w:p w:rsidR="006F1EB4" w:rsidRPr="006F1EB4" w:rsidRDefault="006F1EB4" w:rsidP="006F1EB4">
      <w:pPr>
        <w:pStyle w:val="ListParagraph"/>
        <w:ind w:left="5916"/>
        <w:rPr>
          <w:rFonts w:asciiTheme="majorHAnsi" w:hAnsiTheme="majorHAnsi"/>
          <w:sz w:val="20"/>
        </w:rPr>
      </w:pPr>
    </w:p>
    <w:p w:rsidR="006F1EB4" w:rsidRDefault="006F1EB4" w:rsidP="006F1EB4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</w:rPr>
      </w:pPr>
      <w:r w:rsidRPr="006F1EB4">
        <w:rPr>
          <w:rFonts w:asciiTheme="majorHAnsi" w:hAnsiTheme="majorHAnsi"/>
          <w:sz w:val="20"/>
        </w:rPr>
        <w:t xml:space="preserve">WBJEE 2018 rank 106 among </w:t>
      </w:r>
      <w:r w:rsidRPr="006F1EB4">
        <w:rPr>
          <w:rFonts w:asciiTheme="majorHAnsi" w:hAnsiTheme="majorHAnsi"/>
          <w:sz w:val="20"/>
        </w:rPr>
        <w:t>over 1.27</w:t>
      </w:r>
      <w:r w:rsidRPr="006F1EB4">
        <w:rPr>
          <w:rFonts w:asciiTheme="majorHAnsi" w:hAnsiTheme="majorHAnsi"/>
          <w:sz w:val="20"/>
        </w:rPr>
        <w:t xml:space="preserve"> Lakh aspirants.</w:t>
      </w:r>
    </w:p>
    <w:p w:rsidR="006F1EB4" w:rsidRPr="006F1EB4" w:rsidRDefault="006F1EB4" w:rsidP="006F1EB4">
      <w:pPr>
        <w:pStyle w:val="ListParagraph"/>
        <w:rPr>
          <w:rFonts w:asciiTheme="majorHAnsi" w:hAnsiTheme="majorHAnsi"/>
          <w:sz w:val="20"/>
        </w:rPr>
      </w:pPr>
    </w:p>
    <w:p w:rsidR="006F1EB4" w:rsidRPr="006F1EB4" w:rsidRDefault="006F1EB4" w:rsidP="006F1EB4">
      <w:pPr>
        <w:pStyle w:val="ListParagraph"/>
        <w:ind w:left="5916"/>
        <w:rPr>
          <w:rFonts w:asciiTheme="majorHAnsi" w:hAnsiTheme="majorHAnsi"/>
          <w:sz w:val="20"/>
        </w:rPr>
      </w:pPr>
    </w:p>
    <w:p w:rsidR="006F1EB4" w:rsidRDefault="006F1EB4" w:rsidP="006F1EB4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</w:rPr>
      </w:pPr>
      <w:r w:rsidRPr="006F1EB4">
        <w:rPr>
          <w:rFonts w:asciiTheme="majorHAnsi" w:hAnsiTheme="majorHAnsi"/>
          <w:sz w:val="20"/>
        </w:rPr>
        <w:t xml:space="preserve">JEE MAIN 2018 all </w:t>
      </w:r>
      <w:proofErr w:type="spellStart"/>
      <w:proofErr w:type="gramStart"/>
      <w:r w:rsidRPr="006F1EB4">
        <w:rPr>
          <w:rFonts w:asciiTheme="majorHAnsi" w:hAnsiTheme="majorHAnsi"/>
          <w:sz w:val="20"/>
        </w:rPr>
        <w:t>india</w:t>
      </w:r>
      <w:proofErr w:type="spellEnd"/>
      <w:proofErr w:type="gramEnd"/>
      <w:r w:rsidRPr="006F1EB4">
        <w:rPr>
          <w:rFonts w:asciiTheme="majorHAnsi" w:hAnsiTheme="majorHAnsi"/>
          <w:sz w:val="20"/>
        </w:rPr>
        <w:t xml:space="preserve"> rank 3569 </w:t>
      </w:r>
      <w:r w:rsidRPr="006F1EB4">
        <w:rPr>
          <w:rFonts w:asciiTheme="majorHAnsi" w:hAnsiTheme="majorHAnsi"/>
          <w:sz w:val="20"/>
        </w:rPr>
        <w:t>among more</w:t>
      </w:r>
      <w:r w:rsidRPr="006F1EB4">
        <w:rPr>
          <w:rFonts w:asciiTheme="majorHAnsi" w:hAnsiTheme="majorHAnsi"/>
          <w:sz w:val="20"/>
        </w:rPr>
        <w:t xml:space="preserve"> than 10 lakh candidates.</w:t>
      </w:r>
    </w:p>
    <w:p w:rsidR="006F1EB4" w:rsidRPr="006F1EB4" w:rsidRDefault="006F1EB4" w:rsidP="006F1EB4">
      <w:pPr>
        <w:pStyle w:val="ListParagraph"/>
        <w:ind w:left="5916"/>
        <w:rPr>
          <w:rFonts w:asciiTheme="majorHAnsi" w:hAnsiTheme="majorHAnsi"/>
          <w:sz w:val="20"/>
        </w:rPr>
      </w:pPr>
    </w:p>
    <w:p w:rsidR="006F1EB4" w:rsidRDefault="006F1EB4" w:rsidP="006F1EB4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</w:rPr>
      </w:pPr>
      <w:r w:rsidRPr="006F1EB4">
        <w:rPr>
          <w:rFonts w:asciiTheme="majorHAnsi" w:hAnsiTheme="majorHAnsi"/>
          <w:sz w:val="20"/>
        </w:rPr>
        <w:t>Awarded</w:t>
      </w:r>
      <w:r w:rsidRPr="006F1EB4">
        <w:rPr>
          <w:rFonts w:asciiTheme="majorHAnsi" w:hAnsiTheme="majorHAnsi"/>
          <w:sz w:val="20"/>
        </w:rPr>
        <w:t xml:space="preserve"> in SCIENCE TALENT SEARCH EXAMINATION conducted by NATIONAL SCIENCE SOCIETY in the year 2008</w:t>
      </w:r>
      <w:r w:rsidRPr="006F1EB4">
        <w:rPr>
          <w:rFonts w:asciiTheme="majorHAnsi" w:hAnsiTheme="majorHAnsi"/>
          <w:sz w:val="20"/>
        </w:rPr>
        <w:t>, 2009</w:t>
      </w:r>
      <w:r>
        <w:rPr>
          <w:rFonts w:asciiTheme="majorHAnsi" w:hAnsiTheme="majorHAnsi"/>
          <w:sz w:val="20"/>
        </w:rPr>
        <w:t xml:space="preserve"> and </w:t>
      </w:r>
      <w:r w:rsidRPr="006F1EB4">
        <w:rPr>
          <w:rFonts w:asciiTheme="majorHAnsi" w:hAnsiTheme="majorHAnsi"/>
          <w:sz w:val="20"/>
        </w:rPr>
        <w:t>2012</w:t>
      </w:r>
      <w:r w:rsidRPr="006F1EB4">
        <w:rPr>
          <w:rFonts w:asciiTheme="majorHAnsi" w:hAnsiTheme="majorHAnsi"/>
          <w:sz w:val="20"/>
        </w:rPr>
        <w:t>.</w:t>
      </w:r>
    </w:p>
    <w:p w:rsidR="006F1EB4" w:rsidRPr="006F1EB4" w:rsidRDefault="006F1EB4" w:rsidP="006F1EB4">
      <w:pPr>
        <w:pStyle w:val="ListParagraph"/>
        <w:rPr>
          <w:rFonts w:asciiTheme="majorHAnsi" w:hAnsiTheme="majorHAnsi"/>
          <w:sz w:val="20"/>
        </w:rPr>
      </w:pPr>
    </w:p>
    <w:p w:rsidR="006F1EB4" w:rsidRPr="006F1EB4" w:rsidRDefault="006F1EB4" w:rsidP="006F1EB4">
      <w:pPr>
        <w:pStyle w:val="ListParagraph"/>
        <w:ind w:left="5916"/>
        <w:rPr>
          <w:rFonts w:asciiTheme="majorHAnsi" w:hAnsiTheme="majorHAnsi"/>
          <w:sz w:val="20"/>
        </w:rPr>
      </w:pPr>
    </w:p>
    <w:p w:rsidR="006F1EB4" w:rsidRPr="006F1EB4" w:rsidRDefault="006F1EB4" w:rsidP="006F1EB4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</w:rPr>
      </w:pPr>
      <w:r w:rsidRPr="006F1EB4">
        <w:rPr>
          <w:rFonts w:asciiTheme="majorHAnsi" w:hAnsiTheme="majorHAnsi"/>
          <w:sz w:val="20"/>
        </w:rPr>
        <w:t>Won</w:t>
      </w:r>
      <w:r w:rsidRPr="006F1EB4">
        <w:rPr>
          <w:rFonts w:asciiTheme="majorHAnsi" w:hAnsiTheme="majorHAnsi"/>
          <w:sz w:val="20"/>
        </w:rPr>
        <w:t xml:space="preserve"> several mathematics competition in pre-college and college level like NUMBER NINJA and IYMC.</w:t>
      </w:r>
    </w:p>
    <w:p w:rsidR="006F1EB4" w:rsidRPr="006F1EB4" w:rsidRDefault="006F1EB4" w:rsidP="006F1EB4">
      <w:pPr>
        <w:pStyle w:val="ListParagraph"/>
        <w:ind w:left="5916"/>
        <w:rPr>
          <w:rFonts w:asciiTheme="majorHAnsi" w:hAnsiTheme="majorHAnsi"/>
          <w:sz w:val="20"/>
        </w:rPr>
      </w:pPr>
      <w:bookmarkStart w:id="0" w:name="_GoBack"/>
      <w:bookmarkEnd w:id="0"/>
    </w:p>
    <w:sectPr w:rsidR="006F1EB4" w:rsidRPr="006F1EB4" w:rsidSect="00F56513">
      <w:headerReference w:type="default" r:id="rId16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8C5" w:rsidRDefault="002128C5" w:rsidP="00C51CF5">
      <w:r>
        <w:separator/>
      </w:r>
    </w:p>
  </w:endnote>
  <w:endnote w:type="continuationSeparator" w:id="0">
    <w:p w:rsidR="002128C5" w:rsidRDefault="002128C5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8C5" w:rsidRDefault="002128C5" w:rsidP="00C51CF5">
      <w:r>
        <w:separator/>
      </w:r>
    </w:p>
  </w:footnote>
  <w:footnote w:type="continuationSeparator" w:id="0">
    <w:p w:rsidR="002128C5" w:rsidRDefault="002128C5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F5" w:rsidRDefault="00F5651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1D1A7E6C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B1E0124"/>
    <w:multiLevelType w:val="hybridMultilevel"/>
    <w:tmpl w:val="182E0140"/>
    <w:lvl w:ilvl="0" w:tplc="D2D49C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4D4D4D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83CA0"/>
    <w:multiLevelType w:val="hybridMultilevel"/>
    <w:tmpl w:val="27DA2E30"/>
    <w:lvl w:ilvl="0" w:tplc="AF90AD70">
      <w:start w:val="1"/>
      <w:numFmt w:val="decimal"/>
      <w:lvlText w:val="%1."/>
      <w:lvlJc w:val="left"/>
      <w:pPr>
        <w:ind w:left="59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636" w:hanging="360"/>
      </w:pPr>
    </w:lvl>
    <w:lvl w:ilvl="2" w:tplc="4009001B" w:tentative="1">
      <w:start w:val="1"/>
      <w:numFmt w:val="lowerRoman"/>
      <w:lvlText w:val="%3."/>
      <w:lvlJc w:val="right"/>
      <w:pPr>
        <w:ind w:left="7356" w:hanging="180"/>
      </w:pPr>
    </w:lvl>
    <w:lvl w:ilvl="3" w:tplc="4009000F" w:tentative="1">
      <w:start w:val="1"/>
      <w:numFmt w:val="decimal"/>
      <w:lvlText w:val="%4."/>
      <w:lvlJc w:val="left"/>
      <w:pPr>
        <w:ind w:left="8076" w:hanging="360"/>
      </w:pPr>
    </w:lvl>
    <w:lvl w:ilvl="4" w:tplc="40090019" w:tentative="1">
      <w:start w:val="1"/>
      <w:numFmt w:val="lowerLetter"/>
      <w:lvlText w:val="%5."/>
      <w:lvlJc w:val="left"/>
      <w:pPr>
        <w:ind w:left="8796" w:hanging="360"/>
      </w:pPr>
    </w:lvl>
    <w:lvl w:ilvl="5" w:tplc="4009001B" w:tentative="1">
      <w:start w:val="1"/>
      <w:numFmt w:val="lowerRoman"/>
      <w:lvlText w:val="%6."/>
      <w:lvlJc w:val="right"/>
      <w:pPr>
        <w:ind w:left="9516" w:hanging="180"/>
      </w:pPr>
    </w:lvl>
    <w:lvl w:ilvl="6" w:tplc="4009000F" w:tentative="1">
      <w:start w:val="1"/>
      <w:numFmt w:val="decimal"/>
      <w:lvlText w:val="%7."/>
      <w:lvlJc w:val="left"/>
      <w:pPr>
        <w:ind w:left="10236" w:hanging="360"/>
      </w:pPr>
    </w:lvl>
    <w:lvl w:ilvl="7" w:tplc="40090019" w:tentative="1">
      <w:start w:val="1"/>
      <w:numFmt w:val="lowerLetter"/>
      <w:lvlText w:val="%8."/>
      <w:lvlJc w:val="left"/>
      <w:pPr>
        <w:ind w:left="10956" w:hanging="360"/>
      </w:pPr>
    </w:lvl>
    <w:lvl w:ilvl="8" w:tplc="4009001B" w:tentative="1">
      <w:start w:val="1"/>
      <w:numFmt w:val="lowerRoman"/>
      <w:lvlText w:val="%9."/>
      <w:lvlJc w:val="right"/>
      <w:pPr>
        <w:ind w:left="11676" w:hanging="180"/>
      </w:pPr>
    </w:lvl>
  </w:abstractNum>
  <w:abstractNum w:abstractNumId="3">
    <w:nsid w:val="550743FF"/>
    <w:multiLevelType w:val="hybridMultilevel"/>
    <w:tmpl w:val="FBA2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B78BA"/>
    <w:multiLevelType w:val="hybridMultilevel"/>
    <w:tmpl w:val="7C180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B5"/>
    <w:rsid w:val="000521EF"/>
    <w:rsid w:val="00066A97"/>
    <w:rsid w:val="000A545F"/>
    <w:rsid w:val="000F3BEA"/>
    <w:rsid w:val="0010314C"/>
    <w:rsid w:val="00153B84"/>
    <w:rsid w:val="00196AAB"/>
    <w:rsid w:val="001A4D1A"/>
    <w:rsid w:val="001B0B3D"/>
    <w:rsid w:val="002128C5"/>
    <w:rsid w:val="002E68AE"/>
    <w:rsid w:val="003B0DB8"/>
    <w:rsid w:val="00431999"/>
    <w:rsid w:val="00443E2D"/>
    <w:rsid w:val="00572086"/>
    <w:rsid w:val="00580558"/>
    <w:rsid w:val="00585AB5"/>
    <w:rsid w:val="00597871"/>
    <w:rsid w:val="005D47DE"/>
    <w:rsid w:val="005F364E"/>
    <w:rsid w:val="005F6861"/>
    <w:rsid w:val="0062123A"/>
    <w:rsid w:val="00635EF0"/>
    <w:rsid w:val="0064512A"/>
    <w:rsid w:val="00646E75"/>
    <w:rsid w:val="00663587"/>
    <w:rsid w:val="006D409C"/>
    <w:rsid w:val="006F1EB4"/>
    <w:rsid w:val="00776643"/>
    <w:rsid w:val="00797579"/>
    <w:rsid w:val="007D0F5B"/>
    <w:rsid w:val="007D5639"/>
    <w:rsid w:val="00800823"/>
    <w:rsid w:val="00882E29"/>
    <w:rsid w:val="008F290E"/>
    <w:rsid w:val="00942045"/>
    <w:rsid w:val="00964B9F"/>
    <w:rsid w:val="009F215D"/>
    <w:rsid w:val="009F51DF"/>
    <w:rsid w:val="00A73BCA"/>
    <w:rsid w:val="00A75FCE"/>
    <w:rsid w:val="00A77E58"/>
    <w:rsid w:val="00AC5509"/>
    <w:rsid w:val="00AF4EA4"/>
    <w:rsid w:val="00B0669D"/>
    <w:rsid w:val="00B90CEF"/>
    <w:rsid w:val="00B95D4D"/>
    <w:rsid w:val="00C51CF5"/>
    <w:rsid w:val="00C93D20"/>
    <w:rsid w:val="00CA407F"/>
    <w:rsid w:val="00D00A30"/>
    <w:rsid w:val="00D8438A"/>
    <w:rsid w:val="00DC71AE"/>
    <w:rsid w:val="00E55D74"/>
    <w:rsid w:val="00E62737"/>
    <w:rsid w:val="00E774C3"/>
    <w:rsid w:val="00E8541C"/>
    <w:rsid w:val="00E859DD"/>
    <w:rsid w:val="00F41F44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customStyle="1" w:styleId="color11">
    <w:name w:val="color_11"/>
    <w:basedOn w:val="DefaultParagraphFont"/>
    <w:rsid w:val="005F6861"/>
  </w:style>
  <w:style w:type="character" w:customStyle="1" w:styleId="color28">
    <w:name w:val="color_28"/>
    <w:basedOn w:val="DefaultParagraphFont"/>
    <w:rsid w:val="005F6861"/>
  </w:style>
  <w:style w:type="character" w:customStyle="1" w:styleId="color24">
    <w:name w:val="color_24"/>
    <w:basedOn w:val="DefaultParagraphFont"/>
    <w:rsid w:val="005F6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ouradeepmukhopadh.wixsite.com/mysite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cholar.google.com/citations?user=Oz_A-coAAAAJ&amp;hl=e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ouradeepmukhopadhyay99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Souradeep150" TargetMode="Externa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researchgate.net/profile/Souradeep_Mukhopadhyay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40BD755AC048629A8F4CF0131DD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47627-9876-4163-A9F6-AC15F500BA30}"/>
      </w:docPartPr>
      <w:docPartBody>
        <w:p w:rsidR="00000000" w:rsidRDefault="00096390">
          <w:pPr>
            <w:pStyle w:val="6C40BD755AC048629A8F4CF0131DD8D0"/>
          </w:pPr>
          <w:r w:rsidRPr="00036450">
            <w:t>EDUCATION</w:t>
          </w:r>
        </w:p>
      </w:docPartBody>
    </w:docPart>
    <w:docPart>
      <w:docPartPr>
        <w:name w:val="903F08C25CC04843BE8A9ADA8C378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B6FE6-3A6B-49A4-9EBC-AF5C30B315DD}"/>
      </w:docPartPr>
      <w:docPartBody>
        <w:p w:rsidR="00000000" w:rsidRDefault="00DF7EAF" w:rsidP="00DF7EAF">
          <w:pPr>
            <w:pStyle w:val="903F08C25CC04843BE8A9ADA8C3785E2"/>
          </w:pPr>
          <w:r w:rsidRPr="004D3011">
            <w:t>PHONE:</w:t>
          </w:r>
        </w:p>
      </w:docPartBody>
    </w:docPart>
    <w:docPart>
      <w:docPartPr>
        <w:name w:val="133A8F06F898456FB5798105931F0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7ABD5-B1E3-4BCF-AA34-9B0D02FB63AC}"/>
      </w:docPartPr>
      <w:docPartBody>
        <w:p w:rsidR="00000000" w:rsidRDefault="00DF7EAF" w:rsidP="00DF7EAF">
          <w:pPr>
            <w:pStyle w:val="133A8F06F898456FB5798105931F0FA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AF"/>
    <w:rsid w:val="00096390"/>
    <w:rsid w:val="00D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40BD755AC048629A8F4CF0131DD8D0">
    <w:name w:val="6C40BD755AC048629A8F4CF0131DD8D0"/>
  </w:style>
  <w:style w:type="paragraph" w:customStyle="1" w:styleId="FD60D9C5D0C348EA9733CC6A8B15CFB5">
    <w:name w:val="FD60D9C5D0C348EA9733CC6A8B15CFB5"/>
  </w:style>
  <w:style w:type="paragraph" w:customStyle="1" w:styleId="6EA989DC018840E88B8939FBB4B81338">
    <w:name w:val="6EA989DC018840E88B8939FBB4B81338"/>
  </w:style>
  <w:style w:type="paragraph" w:customStyle="1" w:styleId="0AE6A095CEEF4D5B9113914465B9CE97">
    <w:name w:val="0AE6A095CEEF4D5B9113914465B9CE97"/>
  </w:style>
  <w:style w:type="paragraph" w:customStyle="1" w:styleId="DE0452EFF96743F2A4845455D930DF56">
    <w:name w:val="DE0452EFF96743F2A4845455D930DF56"/>
  </w:style>
  <w:style w:type="paragraph" w:customStyle="1" w:styleId="3C8A35D78179498B931094B4C0B00BB2">
    <w:name w:val="3C8A35D78179498B931094B4C0B00BB2"/>
  </w:style>
  <w:style w:type="paragraph" w:customStyle="1" w:styleId="30C1B190681E41E3B4364A794EE91217">
    <w:name w:val="30C1B190681E41E3B4364A794EE91217"/>
  </w:style>
  <w:style w:type="paragraph" w:customStyle="1" w:styleId="520713EC33434ACAAE29EDF1CB0072A0">
    <w:name w:val="520713EC33434ACAAE29EDF1CB0072A0"/>
  </w:style>
  <w:style w:type="paragraph" w:customStyle="1" w:styleId="43B9AB1A4B9F44AB8F7F04CA4CE5AB03">
    <w:name w:val="43B9AB1A4B9F44AB8F7F04CA4CE5AB03"/>
  </w:style>
  <w:style w:type="paragraph" w:customStyle="1" w:styleId="A93D7FE66562444585EB7B89369044DD">
    <w:name w:val="A93D7FE66562444585EB7B89369044DD"/>
  </w:style>
  <w:style w:type="paragraph" w:customStyle="1" w:styleId="E52EB94194D141CF9671DAE1B431B17A">
    <w:name w:val="E52EB94194D141CF9671DAE1B431B17A"/>
  </w:style>
  <w:style w:type="paragraph" w:customStyle="1" w:styleId="81A0F433FC7D4F2EB89FD80116BA10C5">
    <w:name w:val="81A0F433FC7D4F2EB89FD80116BA10C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paragraph" w:customStyle="1" w:styleId="11B07856666F452D8324D4B1A8E9D3B3">
    <w:name w:val="11B07856666F452D8324D4B1A8E9D3B3"/>
  </w:style>
  <w:style w:type="paragraph" w:customStyle="1" w:styleId="8474008BA0AD432EADA9412145A14D8B">
    <w:name w:val="8474008BA0AD432EADA9412145A14D8B"/>
  </w:style>
  <w:style w:type="paragraph" w:customStyle="1" w:styleId="7B8C930B38864D778A5C4CFAB422B96F">
    <w:name w:val="7B8C930B38864D778A5C4CFAB422B96F"/>
  </w:style>
  <w:style w:type="paragraph" w:customStyle="1" w:styleId="FF43D42BAAE44D138E37F19A99580353">
    <w:name w:val="FF43D42BAAE44D138E37F19A99580353"/>
  </w:style>
  <w:style w:type="paragraph" w:customStyle="1" w:styleId="D2F9606184F3449BACB1ED04957267D6">
    <w:name w:val="D2F9606184F3449BACB1ED04957267D6"/>
  </w:style>
  <w:style w:type="paragraph" w:customStyle="1" w:styleId="ABEA45D256AF4AFD90DBE2B5020C40BD">
    <w:name w:val="ABEA45D256AF4AFD90DBE2B5020C40BD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62DC5CD93D8341938E7DCD12122ED810">
    <w:name w:val="62DC5CD93D8341938E7DCD12122ED810"/>
  </w:style>
  <w:style w:type="paragraph" w:customStyle="1" w:styleId="1FACB47628B24AF6952D8676E6D3D824">
    <w:name w:val="1FACB47628B24AF6952D8676E6D3D824"/>
  </w:style>
  <w:style w:type="paragraph" w:customStyle="1" w:styleId="7C0304D816FA4816972CD474134ECABD">
    <w:name w:val="7C0304D816FA4816972CD474134ECABD"/>
  </w:style>
  <w:style w:type="paragraph" w:customStyle="1" w:styleId="192F2DCF5158474EBAB308A788FB577A">
    <w:name w:val="192F2DCF5158474EBAB308A788FB577A"/>
  </w:style>
  <w:style w:type="paragraph" w:customStyle="1" w:styleId="711533B332D342A7B9456700D41CC05D">
    <w:name w:val="711533B332D342A7B9456700D41CC05D"/>
  </w:style>
  <w:style w:type="paragraph" w:customStyle="1" w:styleId="CE0BE349FEFE48E3AD3121549301609A">
    <w:name w:val="CE0BE349FEFE48E3AD3121549301609A"/>
  </w:style>
  <w:style w:type="paragraph" w:customStyle="1" w:styleId="1C4246CF87F34AC28AC180E584AA40AD">
    <w:name w:val="1C4246CF87F34AC28AC180E584AA40AD"/>
  </w:style>
  <w:style w:type="paragraph" w:customStyle="1" w:styleId="134173A6D83D4AB9A407FA6864F0616E">
    <w:name w:val="134173A6D83D4AB9A407FA6864F0616E"/>
  </w:style>
  <w:style w:type="paragraph" w:customStyle="1" w:styleId="083168CCA1394E94A6ECF7F1FE8C5CDD">
    <w:name w:val="083168CCA1394E94A6ECF7F1FE8C5CDD"/>
  </w:style>
  <w:style w:type="paragraph" w:customStyle="1" w:styleId="2E5AAABC7A2D4706A8CE4625A3EEA490">
    <w:name w:val="2E5AAABC7A2D4706A8CE4625A3EEA490"/>
  </w:style>
  <w:style w:type="paragraph" w:customStyle="1" w:styleId="007F7406E7ED4B1DA2835C15D35AAA24">
    <w:name w:val="007F7406E7ED4B1DA2835C15D35AAA24"/>
  </w:style>
  <w:style w:type="paragraph" w:customStyle="1" w:styleId="C62554B98F514458BD1C6BE45091AC2C">
    <w:name w:val="C62554B98F514458BD1C6BE45091AC2C"/>
  </w:style>
  <w:style w:type="paragraph" w:customStyle="1" w:styleId="F469E0EE176B44BCBF7CFF01EBE162F2">
    <w:name w:val="F469E0EE176B44BCBF7CFF01EBE162F2"/>
  </w:style>
  <w:style w:type="paragraph" w:customStyle="1" w:styleId="085D5FD289C549EBBC45853FE99F98F1">
    <w:name w:val="085D5FD289C549EBBC45853FE99F98F1"/>
  </w:style>
  <w:style w:type="paragraph" w:customStyle="1" w:styleId="73A907DFAEA5429BBF4FDB7DDAA6ACA5">
    <w:name w:val="73A907DFAEA5429BBF4FDB7DDAA6ACA5"/>
  </w:style>
  <w:style w:type="paragraph" w:customStyle="1" w:styleId="F8B31555804242C6BFE840F4CFEA32BF">
    <w:name w:val="F8B31555804242C6BFE840F4CFEA32BF"/>
  </w:style>
  <w:style w:type="paragraph" w:customStyle="1" w:styleId="7B6730E70BF741398DB495822BAF2B5C">
    <w:name w:val="7B6730E70BF741398DB495822BAF2B5C"/>
  </w:style>
  <w:style w:type="paragraph" w:customStyle="1" w:styleId="925E905B9FA141778D6781EA3744843B">
    <w:name w:val="925E905B9FA141778D6781EA3744843B"/>
  </w:style>
  <w:style w:type="paragraph" w:customStyle="1" w:styleId="1A990D9951C94C579D07115053145B8E">
    <w:name w:val="1A990D9951C94C579D07115053145B8E"/>
  </w:style>
  <w:style w:type="paragraph" w:customStyle="1" w:styleId="D9DA2B3D746D4DFD91CA9010D81EAFFC">
    <w:name w:val="D9DA2B3D746D4DFD91CA9010D81EAFFC"/>
  </w:style>
  <w:style w:type="paragraph" w:customStyle="1" w:styleId="BE9F34C3AD36466F89ED35E3998E78BB">
    <w:name w:val="BE9F34C3AD36466F89ED35E3998E78BB"/>
  </w:style>
  <w:style w:type="paragraph" w:customStyle="1" w:styleId="40E118E6902449B1908794D0960B66BD">
    <w:name w:val="40E118E6902449B1908794D0960B66BD"/>
  </w:style>
  <w:style w:type="paragraph" w:customStyle="1" w:styleId="891EF4DAE38E466FA640E441078E27C0">
    <w:name w:val="891EF4DAE38E466FA640E441078E27C0"/>
  </w:style>
  <w:style w:type="paragraph" w:customStyle="1" w:styleId="903F08C25CC04843BE8A9ADA8C3785E2">
    <w:name w:val="903F08C25CC04843BE8A9ADA8C3785E2"/>
    <w:rsid w:val="00DF7EAF"/>
  </w:style>
  <w:style w:type="paragraph" w:customStyle="1" w:styleId="133A8F06F898456FB5798105931F0FA1">
    <w:name w:val="133A8F06F898456FB5798105931F0FA1"/>
    <w:rsid w:val="00DF7EAF"/>
  </w:style>
  <w:style w:type="paragraph" w:customStyle="1" w:styleId="57565B18AD044A11AD9B0412393AA8B7">
    <w:name w:val="57565B18AD044A11AD9B0412393AA8B7"/>
    <w:rsid w:val="00DF7EAF"/>
  </w:style>
  <w:style w:type="paragraph" w:customStyle="1" w:styleId="8751E68FB6A64CEA9E5CC27233890E3F">
    <w:name w:val="8751E68FB6A64CEA9E5CC27233890E3F"/>
    <w:rsid w:val="00DF7EAF"/>
  </w:style>
  <w:style w:type="paragraph" w:customStyle="1" w:styleId="DEBAE7C642FE415585F3588A2B3A41E1">
    <w:name w:val="DEBAE7C642FE415585F3588A2B3A41E1"/>
    <w:rsid w:val="00DF7EAF"/>
  </w:style>
  <w:style w:type="paragraph" w:customStyle="1" w:styleId="045FD211F8CB4162AE0A6AE57E1E175B">
    <w:name w:val="045FD211F8CB4162AE0A6AE57E1E175B"/>
    <w:rsid w:val="00DF7EAF"/>
  </w:style>
  <w:style w:type="paragraph" w:customStyle="1" w:styleId="412A8AA733CA4D67A6684984AE42564B">
    <w:name w:val="412A8AA733CA4D67A6684984AE42564B"/>
    <w:rsid w:val="00DF7EAF"/>
  </w:style>
  <w:style w:type="paragraph" w:customStyle="1" w:styleId="7D8DCAC81DB04AC19B4AAD943DD3B7D7">
    <w:name w:val="7D8DCAC81DB04AC19B4AAD943DD3B7D7"/>
    <w:rsid w:val="00DF7EAF"/>
  </w:style>
  <w:style w:type="paragraph" w:customStyle="1" w:styleId="E41709A4293D48B4BB98C6AC09637B40">
    <w:name w:val="E41709A4293D48B4BB98C6AC09637B40"/>
    <w:rsid w:val="00DF7EAF"/>
  </w:style>
  <w:style w:type="paragraph" w:customStyle="1" w:styleId="3FB7C8ABB40B431BA3CD5065F8E4098E">
    <w:name w:val="3FB7C8ABB40B431BA3CD5065F8E4098E"/>
    <w:rsid w:val="00DF7EAF"/>
  </w:style>
  <w:style w:type="paragraph" w:customStyle="1" w:styleId="7EEEDCA0CFFE4832BDB4E126726F9188">
    <w:name w:val="7EEEDCA0CFFE4832BDB4E126726F9188"/>
    <w:rsid w:val="00DF7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2020-07-15T15:00:00Z</dcterms:created>
  <dcterms:modified xsi:type="dcterms:W3CDTF">2020-07-15T16:03:00Z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